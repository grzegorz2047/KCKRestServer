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66F" w:rsidRPr="00F06F31" w:rsidRDefault="00CA366F">
      <w:pPr>
        <w:spacing w:after="0" w:line="240" w:lineRule="auto"/>
        <w:rPr>
          <w:b/>
        </w:rPr>
      </w:pPr>
    </w:p>
    <w:p w:rsidR="00CA366F" w:rsidRPr="00F06F31" w:rsidRDefault="00CA366F">
      <w:pPr>
        <w:spacing w:after="0" w:line="240" w:lineRule="auto"/>
        <w:rPr>
          <w:b/>
        </w:rPr>
      </w:pPr>
    </w:p>
    <w:p w:rsidR="00CA366F" w:rsidRPr="00F06F31" w:rsidRDefault="00CA366F">
      <w:pPr>
        <w:spacing w:after="0" w:line="240" w:lineRule="auto"/>
        <w:rPr>
          <w:b/>
        </w:rPr>
      </w:pPr>
    </w:p>
    <w:p w:rsidR="00CA366F" w:rsidRPr="00F06F31" w:rsidRDefault="00E669CB">
      <w:pPr>
        <w:spacing w:after="0" w:line="240" w:lineRule="auto"/>
        <w:jc w:val="center"/>
        <w:rPr>
          <w:b/>
          <w:sz w:val="32"/>
          <w:szCs w:val="32"/>
        </w:rPr>
      </w:pPr>
      <w:r w:rsidRPr="00F06F31">
        <w:rPr>
          <w:b/>
          <w:sz w:val="32"/>
          <w:szCs w:val="32"/>
        </w:rPr>
        <w:t xml:space="preserve">Nazwa projektu: SAPER </w:t>
      </w:r>
    </w:p>
    <w:p w:rsidR="00F06F31" w:rsidRPr="00F06F31" w:rsidRDefault="00F06F31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F06F31">
        <w:rPr>
          <w:rFonts w:cstheme="minorHAnsi"/>
          <w:b/>
          <w:color w:val="333333"/>
          <w:sz w:val="32"/>
          <w:szCs w:val="32"/>
          <w:shd w:val="clear" w:color="auto" w:fill="FFFFFF"/>
        </w:rPr>
        <w:t>KCK-</w:t>
      </w:r>
      <w:proofErr w:type="spellStart"/>
      <w:r w:rsidRPr="00F06F31">
        <w:rPr>
          <w:rFonts w:cstheme="minorHAnsi"/>
          <w:b/>
          <w:color w:val="333333"/>
          <w:sz w:val="32"/>
          <w:szCs w:val="32"/>
          <w:shd w:val="clear" w:color="auto" w:fill="FFFFFF"/>
        </w:rPr>
        <w:t>sr</w:t>
      </w:r>
      <w:proofErr w:type="spellEnd"/>
      <w:r w:rsidRPr="00F06F31">
        <w:rPr>
          <w:rFonts w:cstheme="minorHAnsi"/>
          <w:b/>
          <w:color w:val="333333"/>
          <w:sz w:val="32"/>
          <w:szCs w:val="32"/>
          <w:shd w:val="clear" w:color="auto" w:fill="FFFFFF"/>
        </w:rPr>
        <w:t>-SAPER</w:t>
      </w:r>
    </w:p>
    <w:p w:rsidR="00CA366F" w:rsidRPr="00F06F31" w:rsidRDefault="00CA366F">
      <w:pPr>
        <w:spacing w:after="0" w:line="240" w:lineRule="auto"/>
        <w:jc w:val="center"/>
        <w:rPr>
          <w:b/>
          <w:sz w:val="32"/>
          <w:szCs w:val="32"/>
        </w:rPr>
      </w:pPr>
    </w:p>
    <w:p w:rsidR="00CA366F" w:rsidRDefault="00CA366F">
      <w:pPr>
        <w:spacing w:after="0" w:line="240" w:lineRule="auto"/>
        <w:rPr>
          <w:b/>
        </w:rPr>
      </w:pPr>
      <w:bookmarkStart w:id="0" w:name="_GoBack"/>
    </w:p>
    <w:bookmarkEnd w:id="0"/>
    <w:p w:rsidR="00BB47D0" w:rsidRPr="00BB47D0" w:rsidRDefault="00BB47D0" w:rsidP="00BB47D0">
      <w:pPr>
        <w:spacing w:after="0" w:line="240" w:lineRule="auto"/>
        <w:ind w:firstLine="708"/>
        <w:jc w:val="center"/>
        <w:rPr>
          <w:b/>
          <w:sz w:val="28"/>
          <w:szCs w:val="28"/>
        </w:rPr>
      </w:pPr>
      <w:r w:rsidRPr="00BB47D0">
        <w:rPr>
          <w:b/>
          <w:sz w:val="28"/>
          <w:szCs w:val="28"/>
        </w:rPr>
        <w:t>Zadanie etapowe 2</w:t>
      </w:r>
    </w:p>
    <w:p w:rsidR="00F06F31" w:rsidRPr="00F06F31" w:rsidRDefault="00E669CB">
      <w:pPr>
        <w:spacing w:after="0" w:line="240" w:lineRule="auto"/>
        <w:jc w:val="center"/>
        <w:rPr>
          <w:b/>
          <w:sz w:val="28"/>
          <w:szCs w:val="28"/>
        </w:rPr>
      </w:pPr>
      <w:r w:rsidRPr="00F06F31">
        <w:rPr>
          <w:b/>
          <w:sz w:val="28"/>
          <w:szCs w:val="28"/>
        </w:rPr>
        <w:t>Raport</w:t>
      </w:r>
      <w:r w:rsidR="00F06F31" w:rsidRPr="00F06F31">
        <w:rPr>
          <w:b/>
          <w:sz w:val="28"/>
          <w:szCs w:val="28"/>
        </w:rPr>
        <w:t xml:space="preserve"> </w:t>
      </w:r>
      <w:r w:rsidR="00B15EE5">
        <w:rPr>
          <w:b/>
          <w:sz w:val="28"/>
          <w:szCs w:val="28"/>
        </w:rPr>
        <w:t xml:space="preserve"> - Zdalne wykonanie komendy do prologu poprzez serwer REST</w:t>
      </w:r>
    </w:p>
    <w:p w:rsidR="00CA366F" w:rsidRPr="00F06F31" w:rsidRDefault="00F06F31">
      <w:pPr>
        <w:spacing w:after="0" w:line="240" w:lineRule="auto"/>
        <w:jc w:val="center"/>
        <w:rPr>
          <w:b/>
        </w:rPr>
      </w:pPr>
      <w:r w:rsidRPr="00F06F31">
        <w:rPr>
          <w:b/>
          <w:sz w:val="28"/>
          <w:szCs w:val="28"/>
        </w:rPr>
        <w:t>Data: 14.12</w:t>
      </w:r>
      <w:r w:rsidR="00E669CB" w:rsidRPr="00F06F31">
        <w:rPr>
          <w:b/>
          <w:sz w:val="28"/>
          <w:szCs w:val="28"/>
        </w:rPr>
        <w:t>.2016</w:t>
      </w:r>
    </w:p>
    <w:p w:rsidR="00CA366F" w:rsidRPr="00F06F31" w:rsidRDefault="00CA366F">
      <w:pPr>
        <w:spacing w:after="0" w:line="240" w:lineRule="auto"/>
        <w:jc w:val="center"/>
        <w:rPr>
          <w:b/>
          <w:sz w:val="32"/>
          <w:szCs w:val="32"/>
        </w:rPr>
      </w:pPr>
    </w:p>
    <w:p w:rsidR="00CA366F" w:rsidRPr="00F06F31" w:rsidRDefault="00CA366F">
      <w:pPr>
        <w:spacing w:after="0" w:line="240" w:lineRule="auto"/>
        <w:jc w:val="center"/>
        <w:rPr>
          <w:b/>
          <w:sz w:val="32"/>
          <w:szCs w:val="32"/>
        </w:rPr>
      </w:pPr>
    </w:p>
    <w:p w:rsidR="00CA366F" w:rsidRPr="00F06F31" w:rsidRDefault="00CA366F">
      <w:pPr>
        <w:spacing w:after="0" w:line="240" w:lineRule="auto"/>
        <w:rPr>
          <w:b/>
          <w:sz w:val="32"/>
          <w:szCs w:val="32"/>
        </w:rPr>
      </w:pPr>
    </w:p>
    <w:p w:rsidR="00CA366F" w:rsidRPr="00F06F31" w:rsidRDefault="00E669CB">
      <w:pPr>
        <w:spacing w:after="0" w:line="240" w:lineRule="auto"/>
        <w:rPr>
          <w:b/>
          <w:sz w:val="32"/>
          <w:szCs w:val="32"/>
        </w:rPr>
      </w:pPr>
      <w:r w:rsidRPr="00F06F31">
        <w:rPr>
          <w:b/>
          <w:sz w:val="32"/>
          <w:szCs w:val="32"/>
        </w:rPr>
        <w:t xml:space="preserve">Wykonawcy:  </w:t>
      </w:r>
    </w:p>
    <w:p w:rsidR="00CA366F" w:rsidRPr="00F06F31" w:rsidRDefault="00E669CB">
      <w:pPr>
        <w:spacing w:after="0" w:line="240" w:lineRule="auto"/>
        <w:rPr>
          <w:b/>
          <w:sz w:val="32"/>
          <w:szCs w:val="32"/>
        </w:rPr>
      </w:pPr>
      <w:r w:rsidRPr="00F06F31">
        <w:rPr>
          <w:b/>
          <w:sz w:val="32"/>
          <w:szCs w:val="32"/>
        </w:rPr>
        <w:t>Grzegorz Boiński</w:t>
      </w:r>
    </w:p>
    <w:p w:rsidR="00F06F31" w:rsidRPr="00F06F31" w:rsidRDefault="00F06F31">
      <w:pPr>
        <w:spacing w:after="0" w:line="240" w:lineRule="auto"/>
        <w:rPr>
          <w:b/>
          <w:sz w:val="32"/>
          <w:szCs w:val="32"/>
        </w:rPr>
      </w:pPr>
      <w:r w:rsidRPr="00F06F31">
        <w:rPr>
          <w:b/>
          <w:sz w:val="32"/>
          <w:szCs w:val="32"/>
        </w:rPr>
        <w:t>Mikołaj Balcerek</w:t>
      </w:r>
    </w:p>
    <w:p w:rsidR="00F06F31" w:rsidRPr="00F06F31" w:rsidRDefault="00F06F31">
      <w:pPr>
        <w:spacing w:after="0" w:line="240" w:lineRule="auto"/>
        <w:rPr>
          <w:b/>
          <w:sz w:val="32"/>
          <w:szCs w:val="32"/>
        </w:rPr>
      </w:pPr>
      <w:r w:rsidRPr="00F06F31">
        <w:rPr>
          <w:b/>
          <w:sz w:val="32"/>
          <w:szCs w:val="32"/>
        </w:rPr>
        <w:t>Arek Powęska</w:t>
      </w:r>
    </w:p>
    <w:p w:rsidR="00CA366F" w:rsidRPr="00F06F31" w:rsidRDefault="00E669CB">
      <w:pPr>
        <w:spacing w:after="0" w:line="240" w:lineRule="auto"/>
        <w:rPr>
          <w:b/>
          <w:sz w:val="32"/>
          <w:szCs w:val="32"/>
        </w:rPr>
      </w:pPr>
      <w:r w:rsidRPr="00F06F31">
        <w:rPr>
          <w:b/>
          <w:sz w:val="32"/>
          <w:szCs w:val="32"/>
        </w:rPr>
        <w:t>Piotr Budkowski</w:t>
      </w:r>
    </w:p>
    <w:p w:rsidR="00CA366F" w:rsidRDefault="00E669CB" w:rsidP="009828C6">
      <w:pPr>
        <w:spacing w:after="0" w:line="240" w:lineRule="auto"/>
        <w:rPr>
          <w:b/>
          <w:sz w:val="32"/>
          <w:szCs w:val="32"/>
        </w:rPr>
      </w:pPr>
      <w:r w:rsidRPr="00F06F31">
        <w:rPr>
          <w:b/>
          <w:sz w:val="32"/>
          <w:szCs w:val="32"/>
        </w:rPr>
        <w:t>Paweł Karczewski</w:t>
      </w:r>
    </w:p>
    <w:p w:rsidR="009828C6" w:rsidRPr="00F06F31" w:rsidRDefault="009828C6" w:rsidP="009828C6">
      <w:pPr>
        <w:spacing w:after="0" w:line="240" w:lineRule="auto"/>
        <w:rPr>
          <w:b/>
          <w:sz w:val="32"/>
          <w:szCs w:val="32"/>
        </w:rPr>
      </w:pPr>
    </w:p>
    <w:p w:rsidR="00CA366F" w:rsidRPr="00F06F31" w:rsidRDefault="00E54690">
      <w:pPr>
        <w:rPr>
          <w:b/>
        </w:rPr>
      </w:pPr>
      <w:r>
        <w:rPr>
          <w:b/>
          <w:sz w:val="32"/>
          <w:szCs w:val="32"/>
        </w:rPr>
        <w:t xml:space="preserve">Sporządzający raport: </w:t>
      </w:r>
      <w:r w:rsidR="00F06F31" w:rsidRPr="00F06F31">
        <w:rPr>
          <w:b/>
          <w:sz w:val="32"/>
          <w:szCs w:val="32"/>
        </w:rPr>
        <w:t>Mikołaj Balcerek</w:t>
      </w:r>
    </w:p>
    <w:p w:rsidR="00CA366F" w:rsidRPr="00F06F31" w:rsidRDefault="00CA366F">
      <w:pPr>
        <w:rPr>
          <w:b/>
          <w:sz w:val="32"/>
          <w:szCs w:val="32"/>
        </w:rPr>
      </w:pPr>
    </w:p>
    <w:p w:rsidR="00CA366F" w:rsidRPr="00F06F31" w:rsidRDefault="00E669CB">
      <w:pPr>
        <w:rPr>
          <w:b/>
          <w:sz w:val="32"/>
          <w:szCs w:val="32"/>
        </w:rPr>
      </w:pPr>
      <w:r w:rsidRPr="00F06F31">
        <w:rPr>
          <w:b/>
        </w:rPr>
        <w:br w:type="page"/>
      </w:r>
    </w:p>
    <w:p w:rsidR="00CA366F" w:rsidRPr="00F06F31" w:rsidRDefault="00CA366F">
      <w:pPr>
        <w:rPr>
          <w:b/>
          <w:sz w:val="32"/>
          <w:szCs w:val="32"/>
        </w:rPr>
      </w:pPr>
    </w:p>
    <w:p w:rsidR="00CA366F" w:rsidRDefault="009828C6" w:rsidP="00F06F31">
      <w:pPr>
        <w:rPr>
          <w:sz w:val="32"/>
          <w:szCs w:val="32"/>
        </w:rPr>
      </w:pPr>
      <w:r w:rsidRPr="009828C6">
        <w:rPr>
          <w:b/>
          <w:sz w:val="32"/>
          <w:szCs w:val="32"/>
        </w:rPr>
        <w:t>Cel zadania:</w:t>
      </w:r>
      <w:r>
        <w:rPr>
          <w:sz w:val="32"/>
          <w:szCs w:val="32"/>
        </w:rPr>
        <w:t xml:space="preserve"> P</w:t>
      </w:r>
      <w:r w:rsidR="00F06F31">
        <w:rPr>
          <w:sz w:val="32"/>
          <w:szCs w:val="32"/>
        </w:rPr>
        <w:t xml:space="preserve">rzygotowanie infrastruktury umożliwiającej wydawanie poleceń głosowych programowi wykonanemu w SWI-Prolog. </w:t>
      </w:r>
    </w:p>
    <w:p w:rsidR="00BB0680" w:rsidRDefault="00BB47D0" w:rsidP="00F06F31">
      <w:pPr>
        <w:rPr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44.5pt;width:217.15pt;height:385.45pt;z-index:251659264;mso-position-horizontal-relative:text;mso-position-vertical-relative:text;mso-width-relative:page;mso-height-relative:page">
            <v:imagedata r:id="rId8" o:title="Screenshot_20161214-104733"/>
            <w10:wrap type="topAndBottom"/>
          </v:shape>
        </w:pict>
      </w:r>
      <w:r>
        <w:rPr>
          <w:noProof/>
        </w:rPr>
        <w:pict>
          <v:shape id="_x0000_s1027" type="#_x0000_t75" style="position:absolute;margin-left:219.55pt;margin-top:247.35pt;width:277.15pt;height:202.8pt;z-index:251661312;mso-position-horizontal-relative:text;mso-position-vertical-relative:text;mso-width-relative:page;mso-height-relative:page">
            <v:imagedata r:id="rId9" o:title="PHk7iNP"/>
            <w10:wrap type="topAndBottom"/>
          </v:shape>
        </w:pict>
      </w:r>
      <w:r w:rsidR="009828C6">
        <w:rPr>
          <w:b/>
          <w:sz w:val="32"/>
          <w:szCs w:val="32"/>
        </w:rPr>
        <w:t>Wprowadzanie poleceń:</w:t>
      </w:r>
      <w:r w:rsidR="009828C6">
        <w:rPr>
          <w:sz w:val="32"/>
          <w:szCs w:val="32"/>
        </w:rPr>
        <w:t xml:space="preserve"> Do wprowadzania poleceń </w:t>
      </w:r>
      <w:r w:rsidR="00E54690">
        <w:rPr>
          <w:sz w:val="32"/>
          <w:szCs w:val="32"/>
        </w:rPr>
        <w:t>można użyć klawiatury dostępnej w smartfonach lub opcji głosowej (w większości smartfonów). Można wprowadzać polecenia z dowolnego urządzenia, które ma dostęp do sieci, w której znajduje się uruchomiony serwer.</w:t>
      </w:r>
    </w:p>
    <w:p w:rsidR="00BB0680" w:rsidRDefault="006C0720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D640C" wp14:editId="2C53FFD2">
                <wp:simplePos x="0" y="0"/>
                <wp:positionH relativeFrom="margin">
                  <wp:align>right</wp:align>
                </wp:positionH>
                <wp:positionV relativeFrom="paragraph">
                  <wp:posOffset>4122420</wp:posOffset>
                </wp:positionV>
                <wp:extent cx="2781300" cy="457200"/>
                <wp:effectExtent l="0" t="0" r="0" b="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0720" w:rsidRDefault="006C0720" w:rsidP="006C072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Wysyłanie rozkazów przez stronę na lokalnym serwerze</w:t>
                            </w:r>
                          </w:p>
                          <w:p w:rsidR="006C0720" w:rsidRPr="006C0720" w:rsidRDefault="006C0720" w:rsidP="006C0720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DD640C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margin-left:167.8pt;margin-top:324.6pt;width:219pt;height:36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" fillcolor="white [3201]" stroked="f" strokeweight=".5pt">
                <v:textbox>
                  <w:txbxContent>
                    <w:p w:rsidR="006C0720" w:rsidRDefault="006C0720" w:rsidP="006C072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Wysyłanie rozkazów przez stronę na lokalnym serwerze</w:t>
                      </w:r>
                    </w:p>
                    <w:p w:rsidR="006C0720" w:rsidRPr="006C0720" w:rsidRDefault="006C0720" w:rsidP="006C0720">
                      <w:pPr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5191125</wp:posOffset>
                </wp:positionV>
                <wp:extent cx="2781300" cy="457200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0720" w:rsidRPr="006C0720" w:rsidRDefault="006C0720">
                            <w:pPr>
                              <w:rPr>
                                <w:i/>
                              </w:rPr>
                            </w:pPr>
                            <w:r w:rsidRPr="006C0720">
                              <w:rPr>
                                <w:i/>
                              </w:rPr>
                              <w:t>A</w:t>
                            </w:r>
                            <w:r w:rsidR="0086058F">
                              <w:rPr>
                                <w:i/>
                              </w:rPr>
                              <w:t xml:space="preserve">plikacja mobilna otrzymuje polecenie poprzez wbudowane przetwarzanie głosowe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7" type="#_x0000_t202" style="position:absolute;margin-left:.55pt;margin-top:408.75pt;width:219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" fillcolor="white [3201]" stroked="f" strokeweight=".5pt">
                <v:textbox>
                  <w:txbxContent>
                    <w:p w:rsidR="006C0720" w:rsidRPr="006C0720" w:rsidRDefault="006C0720">
                      <w:pPr>
                        <w:rPr>
                          <w:i/>
                        </w:rPr>
                      </w:pPr>
                      <w:r w:rsidRPr="006C0720">
                        <w:rPr>
                          <w:i/>
                        </w:rPr>
                        <w:t>A</w:t>
                      </w:r>
                      <w:r w:rsidR="0086058F">
                        <w:rPr>
                          <w:i/>
                        </w:rPr>
                        <w:t xml:space="preserve">plikacja mobilna otrzymuje polecenie </w:t>
                      </w:r>
                      <w:r w:rsidR="0086058F">
                        <w:rPr>
                          <w:i/>
                        </w:rPr>
                        <w:t>poprzez wbudowane</w:t>
                      </w:r>
                      <w:r w:rsidR="0086058F">
                        <w:rPr>
                          <w:i/>
                        </w:rPr>
                        <w:t xml:space="preserve"> przetwarzanie głosowe </w:t>
                      </w:r>
                    </w:p>
                  </w:txbxContent>
                </v:textbox>
              </v:shape>
            </w:pict>
          </mc:Fallback>
        </mc:AlternateContent>
      </w:r>
      <w:r w:rsidR="00BB0680">
        <w:rPr>
          <w:sz w:val="32"/>
          <w:szCs w:val="32"/>
        </w:rPr>
        <w:br w:type="page"/>
      </w:r>
    </w:p>
    <w:p w:rsidR="00BB0680" w:rsidRDefault="00BB0680" w:rsidP="00F06F31">
      <w:pPr>
        <w:rPr>
          <w:sz w:val="32"/>
          <w:szCs w:val="32"/>
        </w:rPr>
      </w:pPr>
    </w:p>
    <w:p w:rsidR="006C0720" w:rsidRDefault="006C0720" w:rsidP="00F06F31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DD640C" wp14:editId="2C53FFD2">
                <wp:simplePos x="0" y="0"/>
                <wp:positionH relativeFrom="margin">
                  <wp:posOffset>2964180</wp:posOffset>
                </wp:positionH>
                <wp:positionV relativeFrom="paragraph">
                  <wp:posOffset>7182485</wp:posOffset>
                </wp:positionV>
                <wp:extent cx="2781300" cy="457200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0720" w:rsidRPr="006C0720" w:rsidRDefault="006C0720" w:rsidP="006C072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Serwer zwraca odpowiedź na zapytanie listing.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DD640C" id="Pole tekstowe 6" o:spid="_x0000_s1028" type="#_x0000_t202" style="position:absolute;margin-left:233.4pt;margin-top:565.55pt;width:219pt;height:36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" fillcolor="white [3201]" stroked="f" strokeweight=".5pt">
                <v:textbox>
                  <w:txbxContent>
                    <w:p w:rsidR="006C0720" w:rsidRPr="006C0720" w:rsidRDefault="006C0720" w:rsidP="006C072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Serwer zwraca odpowiedź na zapytanie listing.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D640C" wp14:editId="2C53FFD2">
                <wp:simplePos x="0" y="0"/>
                <wp:positionH relativeFrom="column">
                  <wp:posOffset>7620</wp:posOffset>
                </wp:positionH>
                <wp:positionV relativeFrom="paragraph">
                  <wp:posOffset>4172585</wp:posOffset>
                </wp:positionV>
                <wp:extent cx="2781300" cy="457200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0720" w:rsidRPr="006C0720" w:rsidRDefault="006C0720" w:rsidP="006C072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Uruchamiający się serwer we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framework’u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DD640C" id="Pole tekstowe 5" o:spid="_x0000_s1029" type="#_x0000_t202" style="position:absolute;margin-left:.6pt;margin-top:328.55pt;width:219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" fillcolor="white [3201]" stroked="f" strokeweight=".5pt">
                <v:textbox>
                  <w:txbxContent>
                    <w:p w:rsidR="006C0720" w:rsidRPr="006C0720" w:rsidRDefault="006C0720" w:rsidP="006C072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Uruchamiający się serwer we </w:t>
                      </w:r>
                      <w:proofErr w:type="spellStart"/>
                      <w:r>
                        <w:rPr>
                          <w:i/>
                        </w:rPr>
                        <w:t>framework’u</w:t>
                      </w:r>
                      <w:proofErr w:type="spellEnd"/>
                      <w:r>
                        <w:rPr>
                          <w:i/>
                        </w:rPr>
                        <w:t xml:space="preserve"> Spring</w:t>
                      </w:r>
                    </w:p>
                  </w:txbxContent>
                </v:textbox>
              </v:shape>
            </w:pict>
          </mc:Fallback>
        </mc:AlternateContent>
      </w:r>
      <w:r w:rsidR="00BB47D0">
        <w:rPr>
          <w:noProof/>
        </w:rPr>
        <w:pict>
          <v:shape id="_x0000_s1029" type="#_x0000_t75" style="position:absolute;margin-left:0;margin-top:156.5pt;width:452.4pt;height:193.2pt;z-index:251665408;mso-position-horizontal-relative:text;mso-position-vertical-relative:text;mso-width-relative:page;mso-height-relative:page">
            <v:imagedata r:id="rId10" o:title="serwer"/>
            <w10:wrap type="topAndBottom"/>
          </v:shape>
        </w:pict>
      </w:r>
      <w:r w:rsidR="00BB47D0">
        <w:rPr>
          <w:noProof/>
        </w:rPr>
        <w:pict>
          <v:shape id="_x0000_s1028" type="#_x0000_t75" style="position:absolute;margin-left:.6pt;margin-top:373.7pt;width:453pt;height:228pt;z-index:251663360;mso-position-horizontal-relative:text;mso-position-vertical-relative:text;mso-width-relative:page;mso-height-relative:page">
            <v:imagedata r:id="rId11" o:title="oE2llF9"/>
            <w10:wrap type="topAndBottom"/>
          </v:shape>
        </w:pict>
      </w:r>
      <w:r w:rsidR="00BB0680">
        <w:rPr>
          <w:b/>
          <w:sz w:val="32"/>
          <w:szCs w:val="32"/>
        </w:rPr>
        <w:t>Serwer:</w:t>
      </w:r>
      <w:r w:rsidR="00BB0680">
        <w:rPr>
          <w:sz w:val="32"/>
          <w:szCs w:val="32"/>
        </w:rPr>
        <w:t xml:space="preserve"> Polecenia są następnie przesyłane do lokalnego serwera REST opartego na </w:t>
      </w:r>
      <w:proofErr w:type="spellStart"/>
      <w:r w:rsidR="00BB0680">
        <w:rPr>
          <w:sz w:val="32"/>
          <w:szCs w:val="32"/>
        </w:rPr>
        <w:t>framework’u</w:t>
      </w:r>
      <w:proofErr w:type="spellEnd"/>
      <w:r w:rsidR="00BB0680">
        <w:rPr>
          <w:sz w:val="32"/>
          <w:szCs w:val="32"/>
        </w:rPr>
        <w:t xml:space="preserve"> Spring</w:t>
      </w:r>
      <w:r>
        <w:rPr>
          <w:sz w:val="32"/>
          <w:szCs w:val="32"/>
        </w:rPr>
        <w:t xml:space="preserve"> (Java)</w:t>
      </w:r>
      <w:r w:rsidR="00BB0680">
        <w:rPr>
          <w:sz w:val="32"/>
          <w:szCs w:val="32"/>
        </w:rPr>
        <w:t>. Odpowiada on za przyjęcie rozkazu, sformatowania go w zależności od ilości parametrów i uruchomienia programu napisanego Prologu. Ze względu na trudności związane z przekazywaniem parametrów do SWI-Prolog tylko niektór</w:t>
      </w:r>
      <w:r w:rsidR="00E54690">
        <w:rPr>
          <w:sz w:val="32"/>
          <w:szCs w:val="32"/>
        </w:rPr>
        <w:t>e rozkazy są zwracane poprawnie, czyli takie, które nie wymagają interakcji z użytkownikiem np. listing</w:t>
      </w:r>
    </w:p>
    <w:p w:rsidR="006C0720" w:rsidRDefault="006C072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C3857" w:rsidRDefault="006C0720" w:rsidP="00F06F31">
      <w:pPr>
        <w:rPr>
          <w:sz w:val="32"/>
          <w:szCs w:val="32"/>
        </w:rPr>
      </w:pPr>
      <w:r w:rsidRPr="006C0720">
        <w:rPr>
          <w:b/>
          <w:sz w:val="32"/>
          <w:szCs w:val="32"/>
        </w:rPr>
        <w:lastRenderedPageBreak/>
        <w:t>Prolog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Serwer oparty na Javie wywołuje instancję SWI-</w:t>
      </w:r>
      <w:proofErr w:type="spellStart"/>
      <w:r>
        <w:rPr>
          <w:sz w:val="32"/>
          <w:szCs w:val="32"/>
        </w:rPr>
        <w:t>Prologa</w:t>
      </w:r>
      <w:proofErr w:type="spellEnd"/>
      <w:r>
        <w:rPr>
          <w:sz w:val="32"/>
          <w:szCs w:val="32"/>
        </w:rPr>
        <w:t xml:space="preserve"> i jako parametry przekazuje mu ścieżkę</w:t>
      </w:r>
      <w:r w:rsidR="00B15EE5">
        <w:rPr>
          <w:sz w:val="32"/>
          <w:szCs w:val="32"/>
        </w:rPr>
        <w:t xml:space="preserve"> do programu napisanego w prologu oraz otrzymane polecenie.</w:t>
      </w:r>
    </w:p>
    <w:p w:rsidR="00BC3857" w:rsidRDefault="00BC3857" w:rsidP="00F06F31">
      <w:pPr>
        <w:rPr>
          <w:sz w:val="32"/>
          <w:szCs w:val="32"/>
        </w:rPr>
      </w:pPr>
    </w:p>
    <w:p w:rsidR="00BC3857" w:rsidRDefault="00BC3857" w:rsidP="00B15EE5">
      <w:pPr>
        <w:rPr>
          <w:sz w:val="32"/>
          <w:szCs w:val="32"/>
        </w:rPr>
      </w:pPr>
      <w:r w:rsidRPr="00BC3857">
        <w:rPr>
          <w:b/>
          <w:sz w:val="32"/>
          <w:szCs w:val="32"/>
        </w:rPr>
        <w:t>Źródła: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Pliki źródłowe oraz pomocnicze znajdują się</w:t>
      </w:r>
      <w:r w:rsidR="00B15EE5">
        <w:rPr>
          <w:sz w:val="32"/>
          <w:szCs w:val="32"/>
        </w:rPr>
        <w:t xml:space="preserve"> w załączniku. Aby uruchomić serwer, trzeba przeczytać plik tekstowy README.txt z informacją jak włączyć serwer.</w:t>
      </w:r>
    </w:p>
    <w:p w:rsidR="00BC3857" w:rsidRPr="0086058F" w:rsidRDefault="0086058F" w:rsidP="00F06F31">
      <w:pPr>
        <w:rPr>
          <w:sz w:val="32"/>
          <w:szCs w:val="32"/>
        </w:rPr>
      </w:pPr>
      <w:r w:rsidRPr="0086058F">
        <w:rPr>
          <w:b/>
          <w:sz w:val="32"/>
          <w:szCs w:val="32"/>
        </w:rPr>
        <w:t xml:space="preserve">Bezpośrednie wykonanie </w:t>
      </w:r>
      <w:r w:rsidR="004E6853">
        <w:rPr>
          <w:b/>
          <w:sz w:val="32"/>
          <w:szCs w:val="32"/>
        </w:rPr>
        <w:t>zapytania</w:t>
      </w:r>
      <w:r w:rsidRPr="0086058F">
        <w:rPr>
          <w:b/>
          <w:sz w:val="32"/>
          <w:szCs w:val="32"/>
        </w:rPr>
        <w:t xml:space="preserve"> w prologu:</w:t>
      </w:r>
      <w:r>
        <w:rPr>
          <w:b/>
          <w:sz w:val="32"/>
          <w:szCs w:val="32"/>
        </w:rPr>
        <w:t xml:space="preserve"> </w:t>
      </w:r>
      <w:r w:rsidR="00C6022D">
        <w:rPr>
          <w:sz w:val="32"/>
          <w:szCs w:val="32"/>
        </w:rPr>
        <w:t>Możliwe jest także przesłanie nieprzetworzonego polecenia w prologu.</w:t>
      </w:r>
    </w:p>
    <w:p w:rsidR="00BC3857" w:rsidRDefault="00BC3857" w:rsidP="00F06F31">
      <w:pPr>
        <w:rPr>
          <w:sz w:val="32"/>
          <w:szCs w:val="32"/>
        </w:rPr>
      </w:pPr>
    </w:p>
    <w:p w:rsidR="00BC3857" w:rsidRDefault="00BC3857" w:rsidP="00F06F31">
      <w:pPr>
        <w:rPr>
          <w:sz w:val="32"/>
          <w:szCs w:val="32"/>
        </w:rPr>
      </w:pPr>
    </w:p>
    <w:p w:rsidR="006C0720" w:rsidRPr="006C0720" w:rsidRDefault="006C0720" w:rsidP="00F06F31">
      <w:pPr>
        <w:rPr>
          <w:sz w:val="32"/>
          <w:szCs w:val="32"/>
        </w:rPr>
      </w:pPr>
    </w:p>
    <w:sectPr w:rsidR="006C0720" w:rsidRPr="006C072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D0B" w:rsidRDefault="00830D0B">
      <w:pPr>
        <w:spacing w:after="0" w:line="240" w:lineRule="auto"/>
      </w:pPr>
      <w:r>
        <w:separator/>
      </w:r>
    </w:p>
  </w:endnote>
  <w:endnote w:type="continuationSeparator" w:id="0">
    <w:p w:rsidR="00830D0B" w:rsidRDefault="0083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66F" w:rsidRPr="00B15EE5" w:rsidRDefault="00F06F31" w:rsidP="00B15EE5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Raport </w:t>
    </w:r>
    <w:r w:rsidR="00B15EE5">
      <w:rPr>
        <w:b/>
        <w:sz w:val="28"/>
        <w:szCs w:val="28"/>
      </w:rPr>
      <w:t>- Zdalne wykonanie komendy do prologu poprzez serwer REST</w:t>
    </w:r>
  </w:p>
  <w:p w:rsidR="00CA366F" w:rsidRDefault="00F06F31">
    <w:pPr>
      <w:spacing w:after="0" w:line="240" w:lineRule="auto"/>
      <w:jc w:val="center"/>
    </w:pPr>
    <w:r>
      <w:rPr>
        <w:b/>
        <w:sz w:val="28"/>
        <w:szCs w:val="28"/>
      </w:rPr>
      <w:t>Data: 14.12</w:t>
    </w:r>
    <w:r w:rsidR="00E669CB">
      <w:rPr>
        <w:b/>
        <w:sz w:val="28"/>
        <w:szCs w:val="28"/>
      </w:rPr>
      <w:t>.2016</w:t>
    </w:r>
  </w:p>
  <w:p w:rsidR="00CA366F" w:rsidRDefault="00CA366F">
    <w:pPr>
      <w:pStyle w:val="Footer"/>
    </w:pPr>
  </w:p>
  <w:p w:rsidR="00CA366F" w:rsidRDefault="00CA36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D0B" w:rsidRDefault="00830D0B">
      <w:pPr>
        <w:spacing w:after="0" w:line="240" w:lineRule="auto"/>
      </w:pPr>
      <w:r>
        <w:separator/>
      </w:r>
    </w:p>
  </w:footnote>
  <w:footnote w:type="continuationSeparator" w:id="0">
    <w:p w:rsidR="00830D0B" w:rsidRDefault="00830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66F" w:rsidRDefault="00E669CB">
    <w:pPr>
      <w:spacing w:after="0" w:line="240" w:lineRule="auto"/>
      <w:rPr>
        <w:b/>
        <w:sz w:val="28"/>
        <w:szCs w:val="28"/>
      </w:rPr>
    </w:pPr>
    <w:r>
      <w:rPr>
        <w:b/>
        <w:sz w:val="28"/>
        <w:szCs w:val="28"/>
      </w:rPr>
      <w:t>Przedmiot: Komunikacja Człowiek-Komputer - Ćwiczenia</w:t>
    </w:r>
  </w:p>
  <w:p w:rsidR="00CA366F" w:rsidRDefault="00E669CB">
    <w:pPr>
      <w:spacing w:after="0" w:line="240" w:lineRule="auto"/>
      <w:rPr>
        <w:b/>
        <w:sz w:val="28"/>
        <w:szCs w:val="28"/>
      </w:rPr>
    </w:pPr>
    <w:r>
      <w:rPr>
        <w:b/>
        <w:sz w:val="28"/>
        <w:szCs w:val="28"/>
      </w:rPr>
      <w:t>Grupa: środa, 10:00 – 11:30</w:t>
    </w:r>
  </w:p>
  <w:p w:rsidR="00CA366F" w:rsidRDefault="00CA366F">
    <w:pPr>
      <w:pStyle w:val="Header"/>
    </w:pPr>
  </w:p>
  <w:p w:rsidR="00CA366F" w:rsidRDefault="00CA36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2F6C"/>
    <w:multiLevelType w:val="multilevel"/>
    <w:tmpl w:val="0AF266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1A3854"/>
    <w:multiLevelType w:val="multilevel"/>
    <w:tmpl w:val="38C06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80A97"/>
    <w:multiLevelType w:val="multilevel"/>
    <w:tmpl w:val="F9A271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6F"/>
    <w:rsid w:val="00283A2C"/>
    <w:rsid w:val="0038734A"/>
    <w:rsid w:val="004E6853"/>
    <w:rsid w:val="006A3693"/>
    <w:rsid w:val="006C0720"/>
    <w:rsid w:val="00830D0B"/>
    <w:rsid w:val="0086058F"/>
    <w:rsid w:val="009828C6"/>
    <w:rsid w:val="00B15EE5"/>
    <w:rsid w:val="00BB0680"/>
    <w:rsid w:val="00BB47D0"/>
    <w:rsid w:val="00BC3857"/>
    <w:rsid w:val="00C6022D"/>
    <w:rsid w:val="00CA366F"/>
    <w:rsid w:val="00E54690"/>
    <w:rsid w:val="00E669CB"/>
    <w:rsid w:val="00F0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3526861C-64EA-491C-B0D8-6619B89B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C5C13"/>
  </w:style>
  <w:style w:type="character" w:customStyle="1" w:styleId="FooterChar">
    <w:name w:val="Footer Char"/>
    <w:basedOn w:val="DefaultParagraphFont"/>
    <w:link w:val="Footer"/>
    <w:uiPriority w:val="99"/>
    <w:qFormat/>
    <w:rsid w:val="006C5C1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Header">
    <w:name w:val="header"/>
    <w:basedOn w:val="Normal"/>
    <w:next w:val="BodyText"/>
    <w:link w:val="Head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C5C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828C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B9A1B-FCEE-473E-847A-9A1F197CA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57505290.dotm</Template>
  <TotalTime>3</TotalTime>
  <Pages>4</Pages>
  <Words>220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Vetulani</dc:creator>
  <dc:description/>
  <cp:lastModifiedBy>Grzegorz Boiński</cp:lastModifiedBy>
  <cp:revision>3</cp:revision>
  <cp:lastPrinted>2017-02-14T10:13:00Z</cp:lastPrinted>
  <dcterms:created xsi:type="dcterms:W3CDTF">2016-12-16T16:48:00Z</dcterms:created>
  <dcterms:modified xsi:type="dcterms:W3CDTF">2017-02-14T10:14:00Z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